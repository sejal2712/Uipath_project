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4470CAD" wp14:editId="538006C2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618" w:rsidRDefault="00703618" w:rsidP="00703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54470CAD" id="Rectangle 1" o:spid="_x0000_s1026" alt="&quot;&quot;" style="position:absolute;left:0;text-align:left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+KlwgIAAP8FAAAOAAAAZHJzL2Uyb0RvYy54bWysVN9P2zAQfp+0/8Hy&#10;+0jatQwiUlSBmJAQIGDi2XUcYsmxPfvapPvrd7aTFAHapGl9cM++31++u7PzvlVkJ5yXRpd0dpRT&#10;IjQ3ldQvJf3xdPXlhBIPTFdMGS1Kuheenq8+fzrrbCHmpjGqEo5gEO2Lzpa0AbBFlnneiJb5I2OF&#10;RmVtXMsAr+4lqxzrMHqrsnmeH2edcZV1hgvv8fUyKekqxq9rweGurr0AokqKtUE8XTw34cxWZ6x4&#10;ccw2kg9lsH+oomVSY9Ip1CUDRrZOvgvVSu6MNzUccdNmpq4lF7EH7GaWv+nmsWFWxF4QHG8nmPz/&#10;C8tvd4/23iEMnfWFRzF00deuDf9YH+kjWPsJLNED4fh4spifHs+XlHDUfZ2d5ifflgHO7OBunYfv&#10;wrQkCCV1+DUiSGx34yGZjiYh20ZJeyWVIpVF4PBrOQPPEpoIA5Ir+gajAQj8jH+nS4L40vBtKzQk&#10;zjihGCBhfSOtxzSFaDeiwgKvq1lihHf8AauN7PDgBPAmVFhjdcM7tjkpUB5rD1ZKh1Ob0EvqMrxk&#10;B4CjBHslkvWDqImsENJ57DByX1woR3YMWcs4x8JT875hlUjPyxx/A96TR0RfaQx4qHaIPQQIc/U+&#10;dqoydRddRRydqbD8T4Ul58kjZjYaJudWauM+CqCwqyFzsh9BStAElKDf9GgSxI2p9vcucCJyw1t+&#10;JZFWN8zDPXM4tEgYXERwh0etTFdSM0iUNMb9+ug92COJUEtJh0ugpP7nljlBibrWOGWns8UibI14&#10;WSy/zQMpX2s2rzV6214Y/GIzXHmWRzHYgxrF2pn2GffVOmRFFdMcc5eUgxsvF5CWE248LtbraIab&#10;wjK40Y+Wj1MQxuapf2bODrMFOJa3ZlwYrHgzYsk20XK9BVPLOH8HXAfocctEDg0bMayx1/doddjb&#10;q98AAAD//wMAUEsDBAoAAAAAAAAAIQB3OqDPMkIAADJCAAAUAAAAZHJzL21lZGlhL2ltYWdlMS5w&#10;bmeJUE5HDQoaCgAAAA1JSERSAAAEIAAAAzAIAgAAAH7/hicAAAABc1JHQgCuzhzpAAAABGdBTUEA&#10;ALGPC/xhBQAAAAlwSFlzAAAOwwAADsMBx2+oZAAAQcdJREFUeF7t3el7nWW98P39pzwvbt13GQXk&#10;3nuj0rnUebvVDUmbtqFMooADIIUyKKIoijiigoKIgpCpc5ux80QzNE2y0rllbpu5bdqkhfWslUBs&#10;VpShTbLOM/n0+Bw5qodvaOzi+uZ3/q7z3x4vr/xp5cZHKzdAdj1ctmZRfXPTm63bXzsSp8N1rx1u&#10;eP3InkMte95kPDnUuvtwW8ui33Q9taDzmfsBYJz7t5v+vuiaktW5RRW5xZA1OUXlqf8Trny5taHz&#10;VG3byUjV9KlmnNl2NFnfnDj83SmH77jy8J2TAWCc+7fbCpbOW7zm2kWVkC3zF1XOLiy7t+qlHe0n&#10;61q7ayN2Ysh/w9hX3Z3cX/Tb1ts/eeTezwAAAoMg5BaU/aVhf6Kzt++JLfWYDnGo6Thd90bbmw/P&#10;alkwLePjFQDGJ4FB9s0rqbhx6Zr1b3TuaD8pMIhL9fHkzo2lrXdceeTeT2d8vALA+CQwyL7cgtIf&#10;bdjelB5fZD69QdDaTtR0vfXqE3e13jkx47MVAMYtgUH2zS4sK9z1Wt/5qCEPcBCwVF007NqVnl3c&#10;MzPjsxUAxi2BQZbNKS6/dcX6rUeO1bedzHh6g8Bt607uW/xE6+2fyvhgBYDxTGCQZTkFpY9tTSS6&#10;rHcTm/ZTdUe63nxkbutdUzM+WAFgPBMYZFP+osq5xeXL9x9q7OgRGMSl+niyeevqvu0L690A8A8C&#10;g2zKKyq/o3xLXeuJ7c5HEZPu2rYT1UfffuVP9/a9PyrzgxUAxjOBQTblFpT9oW53c9fpIQ9wELLu&#10;mq63duzdd/j+zx2556qMT1UAGOcEBlkzr6Ri/qKqqlfbGtp7hjzAQcjSt3fvXfa09W4AGEpgkDWz&#10;CsvuX13dkN6+yHh6g6DVpJK45djrj85vuWtKxkcqACAwyJrcgtJnGw80p98flfkAByGrPpZMbFvf&#10;+t3JRxZa7waATAKDrKiaW1xx09I1G9/s3NFuvZvI1BxLHnzmwdY7nI8CgH9CYJAF8xdV5RaUPryx&#10;vil9e7e30xKTmq636g+8cvh7X2y5e0bG5ykAkCIwyI7ZhWVFu19PCAxiU92d3FP6fJv1bgD4FwQG&#10;WTCnuOK2lRu2HTnu+gsi09ZT09b9+i++1vLdyRkfpgBAP4FBFuQWlP7ypURz16nMpzcIW82xZNP2&#10;l1rummq9GwD+FYHBaMsvqZxbXLHywOHGDu+PIjLVx5MHn3vEejcAvAeBwWibXVT23Yqt29tO1LVl&#10;Pr1ByGo6T29/9Y1DD3655e7pGZ+kAMAAgcFoyy0o/eP2Pa6/IDbp27t3Vxa5vRsA3pvAYDRVzSup&#10;uG5x1erX2hvaXeBNRLpr20/WdvS+9utbWu+clPExCgCcSWAwqmYVlj2wtqaho6eu/6Ft0DMcBKu7&#10;+tjbjQ216cNRC2dmfIwCAGcSGIyqVGA8lzj47vUXAoNoVB9P7n/h5613fDLjMxQAyCAwGD1ziytu&#10;XrZu06GueuejiEpNx6ntr7cceuhq690A8L4EBqMnt7D0kU0NfeOLzAc4CNm27uSuNUta77gy4wMU&#10;ABhKYDBK8ksq8orKS/a83tRpfEFU2npqOk+/+rvvtNw5MeMDFAAYSmAwSlJ18e1VG6tbjm93/QVR&#10;qT76dmOi8cg9M9OGfIYCABkEBqMkt6D019XNzV2nMp7eIHDV3cn9Rb9x/QUAfEACg9Ewr6RyXnHl&#10;qoNHGjtOenkUMenorXuj7c2HZ7UsmJrx6QkA/FMCg9GQV1S+oGLr9rYT272dlqhUdyd3biy13g0A&#10;H5zAYDTkFpT+afs+56OITNvJ6qNvv/Lkglbr3QDwgQkMRty84orrF69e+1p7g+sviEpN11sNu3a1&#10;LPxMyz1XZXx0AgD/isBgxM0qLH1wXW1jR2/dkAc4CFl1d3Lf4ifbbv9ExucmAPAeBAYjLrew9PnE&#10;K4lO56OISHdte2/t4c43Hpnbcpf1bgD4EAQGI2tucfnNy9ZuPnS0vv3kkGc4CFZ39fFkYsvqvsv1&#10;Pp3xuQkAvAeBwYiqyi0o/enmBuMLolNz9O2Xn7rP+6MA4MMSGIyg/JKqvKLyxXvfbOrszXh6g5DV&#10;dL21Y+/+I/d/7oj1bgD4kAQGIyhVF98p3VTT0r29zfkoYlLdndy7/M+tt38y4xMTAHhfAoMRlFNQ&#10;+tvqXa6/IDLtvXUtx9/42fyWu6ZkfGICAO9LYDBS8ksqUsoOtjR2uP6CmKTXu6s3tHx38pGF1rsB&#10;4EMTGIyU2YVlCytfqm874foL4lJ9LPnyMw+23vGpI/d+NuMTEwB4XwKDkVGSfn/U0zv2NafXu7sz&#10;HuAgVN01nW/VH3jl8Pf+2+3dAHB2BAYjYl5xxY1LVq97vWNH+voLgUEsurd1J/es+pv1bgA4awKD&#10;ETGrsOwH6+saO3qdjyIiNe09NW0nXv/FTS13Tc74rAQAPiCBwYhIBcYLO191vx5xqT6WTNRtbblr&#10;qvVuADhrAoPhN7e44hvL1285fLQ+fT4q8xkOglV9PHnwuZ84HwUA50JgMPxyC0p/tqXR+IKodNd0&#10;nt7+6puHHvxKy90zMj4oAYAPTmAw/PKKypfufbOpo3fIMxwEq7u6O7m7sqj19k9lfEoCAB+KwGCY&#10;peri9rLNqce17ZkPcBCwtpO17T2v/frW1u9OyviUBAA+FIHBMMspKP197a7mrt46b6clHjVH325s&#10;qG25e5r1bgA4RwKD4ZRfkr5ir/zllsaOHtdfEJHq7uT+Fx+z3g0A505gMJxmF5UtrNq2o/2k6y+I&#10;SE3H6e2vHX7zoatbFkzL+IgEAD4sgcFwyi0s+0vDgWbvjyIq1d3JXWuXttxhvRsAhoHAYNjMLam4&#10;aema9W907mjvyXiAg1B117adrOk89ervvtN6p/VuABgGAoNhk1tY+sMNdU2d6oJo1PWtdzckGo/c&#10;c1XLwpkZn48AwFkQGAyb2YVlBbteTXS6/oKYVB9P7i/6jfVuABguAoPhMaeo4tYVG186cry+7WTG&#10;AxwEq6bj1PY32w79KNd6NwAMF4HB8MgtKP351ibr3cSl+nhy58ZVrXdOzPhkBADOmsBgGOSXVM4t&#10;rli+/3BTh/NRxKJvvbvrrVefuEtgAMAwEhgMg7yi8jvLN9e1dte1ZTzDQbC6U3WxY9eu9EfhPVed&#10;+bEIAJwLgcEwyCko/UPd7uYu56OISHd1d3Lfoj9Y7waA4SUwOFf5JRXzF1VVvNLW0GG9m3i099Yd&#10;6XrjkXktd03N+FgEAM6FwOCczO97O+19q7c1pC/X6858hoNQVR9PNm+paklfrvfpjI9FAOBcCAzO&#10;VW5B6bONB/rORwkMItF2svro2688dX/rHVdmfCYCAOdIYHBO5hZX3LR07YY3u+rTE4whj3EQpPR6&#10;9759R+7/fIv1bgAYbgKDczKroOzhjfVNbu8mKtXdyb3Ln2m7/VMZH4gAwLkTGJyT2UXlRbtfSwgM&#10;otFd295T23L8jUeva/2u9W4AGH5jNjDySyrmlVSkvjJyZheV3bpyw7Yjx7a3naxpPQHhS7+d9lgy&#10;sW1ty50Tj9wz88hCAMiWMfuWkTEbGHOL0+sBcxhJ//viql9uSzR19ta0dmc8xkGwqrtOH3zq/pZv&#10;/9fhu2ccAYBsSP87aOzuAY7BwJhXUnHj0tXbXntjV2vrzpaWnS1HGCHNR460nDh+/HTP0VMnj53q&#10;gfAdTek90fNyfe/+mt4DdQCQHQcbTtSsaLnvs+lRxpAH9NiNwcCYW1xx89I1x3qPJ5NvJ5OnGWGn&#10;kskeiI1ffvnll19+ZfnX6daDR+773JicY4zNwPjasjUt3V3pZ9+3ewAAICyp59Q3dgqMaJwZGG+/&#10;3QMAAEERGJExwQAAIGgCIy4CAwCAoAmMuAgMAACCJjDiIjAAAAiawIjLoCXvZA8AAARFYETGBAMA&#10;gKAJjLgIDAAAgiYw4jLoiNSQtw4DAEB2CYzImGAAABA0gREXEwwAAEImMCJjggEAQNAERlwEBgAA&#10;QRMYcXFECgCAkAmMyJhgAAAQNIERFxMMAABCJjAiY4IBAEDQBEZcBAYAAEETGHEZdEQq2QMAAEER&#10;GJExwQAAIGgCIy4CAwCAoAmMuAgMAACCJjDiIjAAAAiawIiLJW8AAEImMCJjggEAQNAERlwEBgAA&#10;QRMYcRl0RGrIxewAAJBdAiMyJhgAAARNYMTFkjcAACETGJExwQAAIGgCIy4CAwCAoAmMuFjyBgAg&#10;ZAIjMiYYAAAETWDExQQDAICQCYzImGAAABA0gREXgQEAQNAERlwGHZEa8tZhAADILoERGRMMAACC&#10;JjDiYskbAICQCYzImGAAABA0gREXgQEAQNAERlwseQMAEDKBERkTDAAAgiYw4iIwAAAImsCIi8AA&#10;ACBoAiMuAgMAgKAJjLhY8gYAIGQCIzImGAAABE1gxEVgAAAQNIERl0FHpIZczA4AANklMCJjggEA&#10;QNAERlxMMAAACJnAiIwJBgAAQRMYcREYAAAETWDExREpAABCJjAiY4IBAEDQBEZcTDAAAAiZwIiM&#10;CQYAAEETGHERGAAABE1gxGXQEalkDwAABEVgRMYEAwCAoAmMuFjyBgAgZAIjMiYYAAAETWDERWAA&#10;ABA0gREXS94AAIRMYETGBAMAgKAJjLgIDAAAgiYw4iIwAAAImsCIi8AAACBoAiMulrwBAAiZwIiM&#10;CQYAAEETGHERGAAABE1gxGXQEakhF7MDAEB2CYzImGAAABA0gREXEwwAAEImMCJjggEAQNAERlwE&#10;BgAAQRMYcXFECgCAkAmMyJhgAAAQNIERFxMMAABCJjAiY4IBAEDQBEZcBAYAAEETGHEZdEQq2QMA&#10;AEERGJExwQAAIGgCIy6WvAEACJnAiIwJBgAAQRMYcREYAAAETWDExZI3AAAhExiRMcEAACBoAiMu&#10;AgMAgKAJjLgMOiI1ZGcfAACyS2BExgQDAICgCYy4mGAAABAygREZEwwAAIImMOIiMAAACJrAiIsj&#10;UgAAhExgRMYEAwCAoAmMuJhgAAAQMoERGRMMAACCJjDiIjAAAAiawIiLI1IAAIRMYETGBAMAgKAJ&#10;jLiYYAAAEDKBERkTDAAAgiYw4iIwAAAImsCIy6AjUskeAAAIisCIjAkGAABBExhxERgAAARNYMRF&#10;YAAAEDSBEReBAQBA0ARGXCx5AwAQMoERGRMMAACCJjDiIjAAAAiawIjLoCNSQy5mBwCA7BIYkTHB&#10;AAAgaAIjLiYYAACETGBExgQDAICgCYy4CAwAAIImMOLiiBQAACETGJExwQAAIGgCIy4mGAAAhExg&#10;RMYEAwCAoAmMuAgMAACCJjDi4ogUAAAhExiRMcEAACBoAiMuJhgAAIRMYETGBAMAgKAJjLgIDAAA&#10;giYw4jLoiFSyBwAAgiIwImOCAQBA0ARGXAQGAABBExhxERgAAARNYMRFYAAAEDSBERdL3gAAhExg&#10;RMYEAwCAoAmMuAgMAACCJjDiMuiI1JCL2QEAILsERmRMMAAACJrAiIsJBgAAIRMYkTHBAAAgaAIj&#10;LgIDAICgCYy4OCIFAEDIBEZkTDAAAAiawIiLCQYAACETGJExwQAAIGgCIy4CAwCAoAmMuDgiBQBA&#10;yARGZEwwAAAImsCIiwkGAAAhExiRMcEAACBoAiMuAgMAgKAJjLgMOiKV7AEAgKAIjMiYYAAAEDSB&#10;EReBAQBA0ARGXAQGAABBExhxERgAAARNYMTFkjcAACETGJExwQAAIGgCIy4CAwCAoAmMuAw6IjXk&#10;YnYAAMgugREZEwwAAIImMOJiggEAQMgERmRMMAAACJrAiIvAAAAgaAIjLo5IAQAQMoERGRMMAACC&#10;JjDiYoIBAEDIBEZkTDAAAAiawIiLwAAAIGgCIy6OSAEAEDKBERkTDAAAgiYw4mKCAQBAyARGZEww&#10;AAAImsCIi8AAACBoAiMug45IJXsAACAoAiMyJhgAAARNYMRFYAAAEDSBEZdBR6SG7OwDAEB2CYzI&#10;mGAAABA0gREXS94AAIRMYETGBAMAgKAJjLgIDAAAgiYw4mLJGwCAkAmMyJhgAAAQNIERFxMMAABC&#10;JjAiY4IBAEDQBEZcBAYAAEETGHFxRAoAgJAJjMiYYAAAEDSBERcTDAAAQiYwImOCAQBA0ARGXAQG&#10;AABBExhxGXREKtkDAABBERiRMcEAACBoAiMuAgMAgKAJjLgIDAAAgiYw4iIwAAAImsCIiyVvAABC&#10;JjAiY4IBAEDQBEZcBAYAAEETGHEZdERqyMXsAACQXQIjMiYYAAAETWDExZI3AAAhExiRMcEAACBo&#10;AiMuAgMAgKAJjLhY8gYAIGQCIzImGAAABE1gxMUEAwCAkAmMyJhgAAAQNIERF4EBAEDQBEZcHJEC&#10;ACBkAiMyJhgAAARNYMTFBAMAgJAJjMiYYAAAEDSBEReBAQBA0ARGXAYdkUr2AABAUARGZEwwAAAI&#10;msCIi8AAACBoAiMuAgMAgKAJjLgIDAAAgiYw4mLJGwCAkAmMyJhgAAAQNIERF4EBAEDQBEZcBh2R&#10;GnIxOwAAZJfAiIwJBgAAQRMYcbHkDQBAyARGZEwwAAAImsCIi8AAACBoAiMulrwBAAiZwIiMCQYA&#10;AEETGHExwQAAIGQCIzImGAAABE1gxEVgAAAQNIERl0FHpIa8dRgAALJLYETGBAMAgKAJjLgIDAAA&#10;giYw4iIwAAAImsCIi8AAACBoAiMulrwBAAiZwIiMCQYAAEETGHERGAAABE1gxGXQEakhF7MDAEB2&#10;CYzImGAAABA0gREXS94AAIRMYETGBAMAgKAJjLgIDAAAgiYw4mLJGwCAkAmMyJhgAAAQNIERFxMM&#10;AABCJjAiY4IBAEDQBEZcBAYAAEETGHFxRAoAgJAJjMiYYAAAEDSBERcTDAAAQiYwImOCAQBA0ARG&#10;XAQGAABBExhxGXREKtkDAABBERiRMcEAACBoAiMuAgMAgKAJjLgIDAAAgiYw4iIwAAAImsCIiyVv&#10;AABCJjAiY4IBAEDQBEZcBAYAAEETGHEZdERqyMXsAACQXQIjMiYYAAAETWDExZI3AAAhExiRMcEA&#10;ACBoAiMuAgMAgKAJjLhY8gYAIGSpwDj9RnPLvZ8VGHEwwQAAIGjJ5Mk3d7fe+5nu717Zcc+Mlns/&#10;nfGMHjUTDAAAGFXJ5OmXO9u//7e/Fv3ynj0P/u/Ru6ceXzC5feEYmWaYYAAAwOjqC4zZyzZ+demm&#10;m4pLf/b07yse/earD3yxe8HkVGy0LpyZ8cgeF4EBAACjqy8wrltcNa+kYu7iNdcs25i7dONtLy75&#10;/ZM/3/yTG4/c+9nuBZO67p4W6dEpR6QAAGBUnRkY7z7EVuUtWXfNss2pr3f9veBvv3uo4YdzOu6Z&#10;0b1gcuprxhN84EwwAABgdP2TwEipSn3NX1Q1e8n6q5dtTv3HB//6l8W/vHvv97/av6TRFsmShgkG&#10;AACMqn8RGIPMW7w6d+mGa5Ztuqmo9NGnf1/56Ddfu/8LUSxpmGAAAMDo+gCB8a6qviWNTblLN37z&#10;xSVPPPHoSz++vmXhp7sXTOoMdUlDYAAAwOj6EIHxD3lL1l69bFPq64LnX3ju8QcbH5rdcc/0VGmE&#10;tqQx1o9IJXsAACAoZxcY/dJLGks39C1pVP7g2T8v/eWCfd//6rEFU44vmBLIkoYJBgAAjK5zCIyU&#10;+X1f+5Y0Nl6zbNPXilY99tTvVv/s1tfuD+ImDYEBAACj69wCI8PAksa3Xlz85BOPbksvacxMlUbn&#10;PdOzsqQhMAAAYHQNa2D0vd82ZXXeknVXL9s8Z8m6hc/9/YXffr/podmpxuheMKl9dJc0BAYAAIyu&#10;YQ6MQfIXVc1amr5JY35J5Q//8vTyX9y1//tfOXb3lGOjtaRhyRsAAEbViAbGgNRDfk7fksbNRSt/&#10;+affrv3pN964//PH+5Y0Wu4dwSUNEwwAABhdoxIYfdK3g89dvDaVGbOWbvj2i4v+9IefVv/4utb0&#10;ksakEVrSEBgAADC6Ri8w/iF/UVXfTRqb5yxZ27ek8b3EQ7M67552PH2TxnAenRrrR6SGXMwOAADZ&#10;lZXAGJC/aPWsJembNK4rqfzRX55a8didB7/35WN3T+1b0hiGo1MmGAAAMLqyGhgD5i1enbMsvaTx&#10;9aIVv3rqN+t++o037/v88QWTuu6e1rrw7I9OmWAAAMCoCiQwBszpu0lj1tINt79Q8vQfflL7o2vb&#10;7rnq3SWNzH54XyYYAAAwugILjHdVpW/SWLp57uI19z33XMFvHmj+QW7X3dOPL5jc/mGWNAQGAACM&#10;rkAD4x3zFlfNWrrh6mVbriupePiZP638xZ0HH/jysQX9N2m8/5KGI1IAADCqAg+Md1WlMqH/Jo1v&#10;FK749Z9+teGnX+9f0jh697SWf72kYYIBAACjK47ASElfo5Ey552bNNbf8ULRn//w49qH89sWXtW9&#10;YHLHoJs03vmNCQYAAIyqeAJjkPxFlbOXrL96WXpJ4/6//a3o1/ftevCarrunHV8wuW3hjHczwwQD&#10;AABGWZyB0acqfXRq0erc9NGpzTeUlP3kmSfLfn77yw986fiCKcfuntK6cKbAAACA0RVxYAwyd/Hq&#10;nKUbU24pXPabP/1q4yM3H7rvs45IAQDAqBozgTGgf0kjZ+mmn/75CRMMAAAYXWMuMPrNXrL+rucL&#10;TTAAAGBUjdXAyFuy9t7nnjfBAACA0SUw4iIwAAAImsCIy6AjUskeAAAIisCIjAkGAABBExhxERgA&#10;AARNYMRFYAAAEDSBEReBAQBA0ARGXCx5AwAQMoERGRMMAACCJjDiIjAAAAiawIjLoCNSQy5mBwCA&#10;7BIYkTHBAAAgaAIjLiYYAACETGBExgQDAICgCYy4CAwAAIImMOLiiBQAACETGJExwQAAIGgCIy4m&#10;GAAAhExgRMYEAwCAoAmMuAgMAACCJjDiMuiIVLIHAACCIjAiY4IBAEDQBEZcLHkDABAygREZEwwA&#10;AIImMOIiMAAACJrAiEs6MJautuQNAECYBEZk5hSX37pi3bGebhMMAABCJDDiklNQ9tPNO95OvpVM&#10;9mZ+LwEAIOsERkTyS6pmF5Yt3vtGMh0YQ76XAACQdQIjInlF5bet3Fjb0n3q7V6BAQBAiARGRHIL&#10;Sn+1rXnX0d6et1Lfucx9GgAAyDqBEY38kop5JZUrDx5JdL4TGJmxCAAAWScwYjG7sGxBxdbtbSd3&#10;tJ0QGAAABEpgxCK3sPRP9XsTnb3b3w2MjFvZAQAg6wRGHFLfnuuXrF7zWnt9e8/2tm4TDAAAAiUw&#10;ojCrsOz762oaO3prWk/8Y4IBAACBERhxSAXG35tfSXSeOjMwMmMRAACyTmCEb25x+TeWr9ty6Gh9&#10;e4/AAAAgaAIjfLkFpT/b3JDo7K1tPeGIFAAAIRMYEcgrKl+8942mIYGRGYsAAJB1AiNoJVV5xeXf&#10;Lt1U3dKd6orMCcaQl4IBAEB2CYzQ5RaU/bZ6Z3N6fNFtggEAQOgERsjyS1KqSl9uaejoSdWFwAAA&#10;IHQCI2Szi8ruqXypvv1kXdvJoYGRsU8DAABZJzCClltQ+ucd+5q7TvXXhQkGAAChExjBSn1Lbliy&#10;et3rHTva3zkfJTAAAAidwAhWbmHpD9bVNr67fSEwAACIgMAIUlXq66zCsheaX0l0vfP+KIEBAEAE&#10;BEaY5hZXfGP5uq2Hj9an17v/eWBk7NMAAEDWCYxA5RaUPrqlMfHu9Rf/NDAyYxEAALJOYAQov6Ry&#10;TnHF0n1vNnakAuMfdSEwAAAIncAIUF5R+e1lm2tbu1Mt8R6BkXErOwAAZJ3ACFFOQenjNbua0+ej&#10;3iswMmMRAACyTmCEpv87Uf5Ka8YLavtZ8gYAIGQCIzizC8vurdq2o/1k3ZC6SDHBAAAgaAIjMFW5&#10;haXPNOzvu/4isy5SBAYAAEETGEGZV1xx49I169/o2NE+6PqLAZa8AQAImcAIS25B2UPr65o6evvO&#10;R71PYGTGIgAAZJ3ACMrsorKCXa8mOk9ldMUAEwwAAEImMAIyp7j8lpUbXjp8rL7tZEZXDDDBAAAg&#10;aAIjHDkFpT/f2tT8r8cXKQIDAICgCYxA5PdNMJbvP9T0z66/GDDoiBQAAARGYIQir6jsjrLNdW3d&#10;dW2ZUXEmEwwAAIImMAKRW1D6h9rdzV3vdT4qxZI3AAAhExhByC+pmL+osvKV1ob3PB+VYoIBAEDQ&#10;BEYIZhWW3bd6W0N7T9/1F+9FYAAAEDSBEYLcgtJnGw80d/Vm5MRQlrwBAAiZwMi+ucUVNy1bu/HN&#10;zvr2f3n9xQATDAAAgiYwsq0qt6D04Y31TZ29ta3dGTkxlMAAACBoAiPrZheVFe1+TWAAADAWCIzs&#10;mlNccdvKDS8dOb697f3PR6UIDAAAgiYwsiu3oPSX2xKJzve5/mKAJW8AAEImMLIpv6RyXnHFygOH&#10;Gzve//1R/UwwAAAImsDIoryi8u+Wb93eeqLug52PShEYAAAETWBkUU5B6RPb9zR/4PNRKYOOSA25&#10;mB0AALJLYGRL+k889ee++tW2hg9w/cUAEwwAAIImMLJlVmHZA2tqGtt76j7A22kHmGAAABAygZE1&#10;uQVlf2t6ufmDXX8xwAQDAICgCYysmFtc8bWlaze92VXf3pOREO9NYAAAEDSBkRW5haU/3lifSI8v&#10;MhPivTkiBQBAyARGduQVlpXseb3p3AIjMxYBACDrBMbom1Nc/s1VG6qPHE+lQkY/vC8TDAAAQiYw&#10;siCnYNWvtyWauz7cenc/EwwAAIImMEZZfknlvOLKVQdbGjs+3Hp3P4EBAEDQBMYoyyssX1Cxtb4t&#10;1Qnd5zjByJhGAQBA1gmM0ZZbUPpU/b7mzlNnURcpJhgAAARNYIym1J/y9UtWr3mtveFDXn8xwAQD&#10;AICQCYxRNauw9Ptra85u+6KfCQYAAEETGKMpFRh/b375LO7XGyAwAAAImsAYNXOKy7++fN2WQ131&#10;H/76iwGDjkgBAEBgBMboyS0sfWTTjkRnb91ZrXf3M8EAACBoAmOUlFTmFZUv2vNGU/r9UZnZ8MEJ&#10;DAAAgiYwRsecovJvr9pY09K9ve1kRjN8KAIDAICgCYzRkVtQ+tuanc1d5zS+SBEYAAAETWCMgvyS&#10;lIqyl480dpz9+6P6WfIGACBkAmM0zC4qu7vypfq2k3Xn8P6ofiYYAAAETWCMsKqU3ILSp3fsS3T1&#10;1p7D+6P6CQwAAIImMEbavOKKG5asWft6e0P7yeENjIxb2QEAIOsExkirmlVY9uC62saOnoxUODsm&#10;GAAABE1gjLCKVGC8sPPVxLldfzHABAMAgJAJjJE1p7j8G8vXbzl8tP7crr8YYIIBAEDQBMaIyiko&#10;fXRLY6LzXN9OO0BgAAAQNIExcvIXVcwpKl+679BwLWCkOCIFAEDIBMYIyisqv71sU21rdyoJMjrh&#10;rJlgAAAQNIExcnIKSn9Xu6t5+M5HpZhgAAAQMoExUvJLKq8tqap4pbWhvefcr78YYIIBAEDQBMYI&#10;mV1YtrBqW337ybohkXAuBAYAAEETGCMkt6D0zw37m7uG5/qLAYOOSAEAQGAExohI/WnesGT1utc7&#10;dqTPR2VGwrkwwQAAIGgCYyTkFpY+tL6usbNneM9HpVjyBgAgZAJjRMwqKi3Y+Wrf/XrDtt7dzwQD&#10;AICgCYxhN6eo/JYV67cePlbfdjIjD86dwAAAIGgCY9jlFpQ+trUp0TnM6939LHkDABAygTHM8hdV&#10;zi2uWLb/UGNH+n69Ed3ByIxFAADIOoExvPKKyu8o31zbdqJuBM5HpQgMAACCJjCGV05B6R9qdzd3&#10;pccXI0FgAAAQNIExjPr/ECtfbWvoGObrLwYIDAAAgiYwhtGsorL7Vm9r6Dg57KsXAyx5AwAQMoEx&#10;nHILSv/SuL95BK6/GGCCAQBA0ATGcJlbXHHT0rUb3uza0T5S56NSBAYAAEETGMMlt6D04Y31Tenx&#10;RWYVDKNBR6SGXMwOAADZJTCGzeyi8qJdrzWN2Puj+plgAAAQNIExLOYUl9+2csO2I8e2j8z1FwNM&#10;MAAACJnAGB45BaW/eKkpMZLr3f1MMAAACJrAOFclVfkl6RswVhw43Ji+/kJgAAAwjgmMc1aVV1T+&#10;3YotdW3ddSNcFymOSAEAEDKBca7mL6rKLSh9om5Pc9epkR5fpJhgAAAQNIFxjlJ/cKk/vtWvtjV0&#10;jOz7o/qZYAAAEDKBca5mFZY+sKa6YSQv1zuTCQYAAEETGOdoVmHZ35oO9r0/KjMGRoLAAAAgaALj&#10;XMwtLv/asrWbDnXtaB/Z6y8GDDoiBQAAgREY5yS3oPTHm+pH4fqLASYYAAAETWCcvZLK2UXlJXte&#10;T3T21AgMAABIERhnbU5R+bdWbaxuOV7flnr0FxgAACAwzkFOQdmvtzU3d57KaIARJTAAAAiawDg7&#10;+SWV80oqVx043NgxSi+o7WfJGwCAkAmMs5RXVHZXxdbUs37dkAYYUSYYAAAETWCcnZyC0j/V723u&#10;GqXrLwYIDAAAgiYwzkLqD+u6xavXvtbe0DFK118MEBgAAARNYHxY89O3d5d+b21tY8dojy9SBAYA&#10;AEETGB9e1azCsucTLye6RvX9Uf0seQMAEDKB8aHNLa74+vJ1mw8drW8f1fdH9TPBAAAgaALjw8ot&#10;LH1kc0OiMwvno1IEBgAAQRMYH1ZeUfmiPW80BRAYb78NAABhERgfTl5R2bdWbaxuOb69bbTfH9XP&#10;BAMAgKAJjA9uft/1F7+t3tl3/UV3xqP/6DDBAAAgZALjQ8gvSd+AUXqwpbGjJ4TAyIxFAADIOoHx&#10;wc0uLF9Q+VJ9W09dW+Zz/6gRGAAABE1gfHC5BaVP7diXlesvBgw6IgUAAIERGB9U6g/o+iWr177e&#10;sSMb118MMMEAACBoAuMDmlVY+uC6usaOnrohD/2jyZI3AAAhExgf1KzCsheaX0l0ZvN8VIoJBgAA&#10;QRMYH0DV3OKKbyxfv+Xw0frsrXf3ExgAAARNYHwAVTkFpT/b0tCcpdu7z2TJGwCAkAmMD2ROUfmS&#10;fW82pQMjO9dfDDDBAAAgaALjfaXq4julm1Npsb3tZMbj/ugTGAAABE1gvK/cgtLHa3c1Z/X6iwEC&#10;AwCAoAmM95ZfUpFfUln+SktjRzavvxggMAAACJrAeG+zi8oWVm2rbz+Z3esvBljyBgAgZALjfeQW&#10;lD7TsC/Rlf33R/UzwQAAIGgC4z3MK664ccna9W907GjP/np3P4EBAEDQBMZ7mFVY9tD6uqaO3rr0&#10;22mz/ILafoOOSA25mB0AALJLYLyX2YVlBTtfTXSeCqQuUkwwAAAImsD4V+YWl9+6Yv1LR47VB3D9&#10;xQATDAAAQiYw/qXcgtKfb21MpG/vznzKzyITDAAAgiYw/qn8RRVzi8uX7TvU2BnE9RcDBAYAAEET&#10;GP9UXlHZHWWba1u7U0/zGY/42eWIFAAAIRMY/1xOQenva3cnuk5lPN9nnQkGAABBExhD5RenvlZV&#10;vtra0B7W+agUEwwAAEImMP6J2YWl963elqqLuiHP91lnggEAQNAExlC5BaXPNh5oTl9/kfl8n3UC&#10;AwCAoAmMDHOLK25aunbDm507wjsflTLoiBQAAARGYGTKLSj90Yb60K6/GGCCAQBA0ATGmfLTCxhl&#10;hbteSwR5PirFkjcAACETGIPMKa64dcWGl44cSz3EZzzZB8IEAwCAoAmMM+UWlP3ipaYAr78YIDAA&#10;AAiawBiQX1Ixt7hixYHDjR2BLmCkWPIGACBkAuMf8orK7yzfUtd6oq7tZMZjfThMMAAACJrAGJBT&#10;UPpE3e7mgM9HpQgMAACCJjD6pf755y+uqnq1rSHI6y8GCAwAAIImMPpUzSose2BNdV9ddGc80wdF&#10;YAAAEDSB0acqt6Dsb00H++7XiyYwMvZpAAAg6wRG2tziyq8tXbvxza769pMmGAAAcPYERkpuYenD&#10;G+ubQr29+0wCAwCAoAmMlNmFZcW7X29Kn4/KfKAPzaAjUkMuZgcAgOwSGJVzisu/uXJjdcvx7QFf&#10;fzHABAMAgKAJjJyC0l9vaw78+osBJhgAAIRsvAdGfknFvJLyVQcON3aE/oLafiYYAAAEbTwHxvzU&#10;/66o/K6KralH9rohj/JhEhgAAARtnAdGbkHpH+v3NnedqothfJHiiBQAACEb14GR+mdO/ZOvea09&#10;/Au8B5hgAAAQtPEcGLMKy763trZv+yLzOT5YJhgAAIRsnAdG6XOJlxORvD+qnwkGAABBG7eBMbe4&#10;/Obl6zYd6qpvj+D6iwECAwCAoI3bwMgtKH1kU0Pf7d1xbF/0G3RECgAAAjN+AyOvqHzR3jeiDozM&#10;WAQAgKwbn4Exp6jiW6s2Vrd0b2+L6XxUiiVvAABCNk4DI7eg9DfVzXGtd/czwQAAIGjjMDDySyrn&#10;lVSWvtzSENULavsJDAAAgjYOA2N2UdndlS/Vt5+oG/L4Hj5L3gAAhGw8BkZuQelTO/Y1d/VmPLtH&#10;wQQDAICgjbPAqJpXXHn9ktVrX29viOr6iwECAwCAoI23CcaswrIH19U2prcvYno77QCBAQBA0MZh&#10;YLzQ/EqiM773R/UTGAAABG1cBcbc4opvLF+/5fDR+tiuvxgwaMl7yFuHAQAgu8ZXYOQWlP5sc0Mi&#10;zvXufiYYAAAEbfwERn7qvy0qX7z3jabO+K6/GCAwAAAI2vgJjFRdfKd0U01rd+oBPeOpPSKOSAEA&#10;ELJxFBg5Baser9nZ3BXrenc/EwwAAII2TgIjvySt7OWWhmhfUNvPBAMAgJCNk8Coml1Yfk/VSzva&#10;T9SlH9PHSGBkxiIAAGTdOJlg5BaU/nnH/kTk56NSBAYAAEEbD4GR+me7Yema9a937GiP+P1R/RyR&#10;AgAgZOMiMGYVlj20vq6po6fvfFTcTDAAAAja2A+MRenAeHHnq4mYr78YYIIBAEDIxn5gzC6uumXF&#10;+q2Hj9W3ncx4WI+RCQYAAEEb84FxdWH5z7c2Jbp6o3551ACBAQBA0MZ4YLy4ZHZJ1dJ9h5rS56PG&#10;WmC8DQAAgRnjgXHz3xd9u2xr6rk89VBuggEAACNubAfGjc8VP163tzn+6y8GWPIGACBkYzwwbn1x&#10;Sfmr7Q0dY+H9Uf1MMAAACNrYDowfrKjc3tE7Bq6/GCAwAAAI2tgOjBe21TeOofNRKZa8AQAI2RgP&#10;jE2vtmxvHwvXXwwwwQAAIGhjOzC2vNFWl75fbyy8P6qfwAAAIGhjOzA2v946hgMjY2EfAACyTmBE&#10;xgQDAICgCYy4mGAAABAygREZEwwAAIImMOIiMAAACJrAiIsjUgAAhExgRMYEAwCAoAmMuJhgAAAQ&#10;MoERGRMMAACCJjDiIjAAAAiawIiLI1IAAIRMYETGBAMAgKAJjLiYYAAAEDKBERkTDAAAgiYw4iIw&#10;AAAImsCIy6AjUgAAEBiBERkTDAAAgiYw4iIwAAAImsCIi8AAACBoAiMuAgMAgKAJjLhY8gYAIGQC&#10;IzImGAAABE1gxEVgAAAQNIERl0FHpIZczA4AANklMCJjggEAQNAERlxMMAAACJnAiIwJBgAAQRMY&#10;cREYAAAETWDExREpAABCJjAiY4IBAEDQBEZcTDAAAAiZwIiMCQYAAEETGHERGAAABE1gxGXQESkA&#10;AAiMwIiMCQYAAEETGHGx5A0AQMgERmRMMAAACJrAiIvAAAAgaAIjLpa8AQAImcCIjAkGAABBExhx&#10;ERgAAARNYMRFYAAAEDSBEReBAQBA0ARGXCx5AwAQMoERGRMMAACCJjDiIjAAAAiawIjLoCNSQy5m&#10;BwCA7BIYkTHBAAAgaAIjLiYYAACETGBExgQDAICgCYy4CAwAAIImMOLiiBQAACETGJExwQAAIGgC&#10;Iy4mGAAAhExgRMYEAwCAoAmMuAgMAACCJjDiMuiIFAAABEZgRMYEAwCAoAmMuFjyBgAgZAIjMiYY&#10;AAAETWDERWAAABA0gREXS94AAIRMYETGBAMAgKAJjLgIDAAAgiYw4jLoiNSQnX0AAMgugREZEwwA&#10;AIImMOJiyRsAgJAJjMiYYAAAEDSBEReBAQBA0ARGXCx5AwAQMoERGRMMAACCJjDiYoIBAEDIBEZk&#10;TDAAAAiawIiLwAAAIGgCIy6OSAEAEDKBERkTDAAAgiYw4mKCAQBAyARGZEwwAAAImsCIi8AAACBo&#10;AiMug45IAQBAYARGZEwwAAAImsCIi8AAACBoAiMuAgMAgKAJjLgIDAAAgiYw4jJoyXvIW4cBACC7&#10;BEZkTDAAAAiawIiLwAAAIGgCIy6OSAEAEDKBERkTDAAAgiYw4jJoggEAAIERGJExwQAAIGgCIy4C&#10;AwCAoAmMuFjyBgAgZAIjMiYYAAAETWDExQQDAICQCYzImGAAABA0gREXgQEAQNAERlwckQIAIGQC&#10;IzImGAAABE1gxMUEAwCAkAmMyJhgAAAQNIERF4EBAEDQBEZcBh2RAgCAwAiMyJhgAAAQNIERF4EB&#10;AEDQBEZcBAYAAEETGHERGAAABE1gxMWSNwAAIRMYkTHBAAAgaAIjLgIDAICgCYy4DDoiNeRidgAA&#10;yC6BERkTDAAAgiYw4mLJGwCAkAmMyJhgAAAQNIERF4EBAEDQBEZcLHkDABAygREZEwwAAIImMOJi&#10;ggEAQMgERmRMMAAACJrAiIvAAAAgaAIjLoOOSAEAQGAERmRMMAAACJrAiIvAAAAgaAIjLgIDAICg&#10;CYy4CAwAAIImMOJiyRsAgJAJjMiYYAAAEDSBEReBAQBA0ARGXAYdkRpyMTsAAGSXwIiMCQYAAEET&#10;GHGx5A0AQMgERmRMMAAACJrAiIvAAAAgaAIjLpa8AQAImcCIjAkGAABBExhxMcEAACBkAiMyJhgA&#10;AARNYMRFYAAAEDSBERdHpAAACJnAiIwJBgAAQRMYcTHBAAAgZAIjMiYYAAAETWDEpT8wevsDg+Rb&#10;yeTbfV8BYKxK/ZvudDLZC/F46/WuDoERjb7A6D5x+uTpt3vGuVPJU6dPdp0+3nb6eDsAjFVvHW/r&#10;PtXdmkweffvUid5uiMCpnj1tRwRGZHa0de9oO7GjfbxK/bMff6th78HdeZ/b/ZXJu6+eDgBj0/9O&#10;3/vVqTXXfvnPP3n47qKVN1bVfK1y260rN3xzxfqU21asgxCtXH/L8nUZT+djwBgPjJqW8a66N1n/&#10;9JOJy/+/pikXAcDY1jzx/N2f/PeXPnvFX2+58a7H/zhr0ZqvrNicu3hNXnE5hGlO8ZiaXfQb44Ex&#10;3rX31radaLr+6uaJ5yWu+jgAjAe7pn3swMQJqa+Vc/7nFz/80c0vLM9ZtWXWig35i6syHoOAkSAw&#10;xrDumpPJ7es2JCZfkJhxWfNVlzdf9XEAGCd2zrhs3+QLDk48r/aLE5/7zi13P/nMnGXrU6Uxd+na&#10;axf1l4begBEhMMaw7pqeZMNDCxOf+EjTzMsTMz8OAONQ/0Bj5/RLS+d99dGHf3xTwcpUZsxevtFA&#10;A0aIwBi7uk7X7Xst8d+TElMvTgz5uQ4AjB+pfw/2DTTOPzDp/G1fmvzsnd+664/P5i3fkB5oLFmT&#10;8WwEnCOBMXb1Juuf/2vzJz4ycCYVAMa5VGzsnnbxwSsn7Jxx6cr5OY/89NEbCktzSremYsOJKRgu&#10;AmOMau+p7extvDkvcaX1bgAYpClVGjMu3Tfp/P2Tzt/65WlP333nHU//ffbyjbkrN88z0IBzJjDG&#10;pO6a7uT2zS8lplyUmHHpmTNiACDVGAO/3zP14oMTJyRmXr7shtk/euxX1xWX56zakrdsQ76BBpwt&#10;gTEG1aW+jz3JhkceTFzxkYxFNwBgiMt3zrh0/6Tz902+YNNXr3ry3ru//ZfCWSs2GWjA2REYY1HX&#10;qbqXDzV9ZUp6gnHGD2kAgKHS56ZmXt53euqyPVMuOnDlhMZP/7/FN8176JePzy+pyFm1NW/Z+ozn&#10;J+A9CIyxp7umN1lfWND8iY/2fVYCAB/OrumXHJh03t7JF2y4+tNP3Lfwm38tyV25edaKzfmL19gF&#10;h/clMMactp7ao6cab7s28an/mx77DvnQBADe38z0cGPP1IsOTJyw47NXFH99/vd+84f8xatzVm2d&#10;s2xdxuMUcCaBMeZ0J7fX1CemX9I83Xo3AJyTVGmkvu6adsmBieftmXLR2tzP//Z7D9zy3OLcVVtm&#10;rdiU6o35JQYakElgjDm9yYbHfmy9GwDO1bujjH7NMy7bO+XCA1dO2P65TxTcetN9v/vT3KVrc1Zt&#10;nbt0nXNTcCaBMbZ0nq59va3pmpmJyRee+QMYAOAcvdMbM/oHGhN2T7u4Mu9Lv3rooa8/v7RvoLEx&#10;f7HMgDSBMZZ0p2/vXlKS+OS/938IZnwyAgBnLfNfrDMu2zf5glRp1H7hU3//1tcX/v7pOUvXGWhA&#10;isAYQ9pO1Bx/u/H2m/oC4/KBkS4AMFLe2dCYsGvax8rnfuXnD//4ay+syFm1ZbaBBuOYwBhDjr9d&#10;t70pPbuYfsmgH7EAACOm/9TAzhmX7Zt0wYGJ51X/98Rnb79twR+fzVu2PmfV5nlL1mY8e8GYJzDG&#10;kN5kw+O/SPxX33r3u593AMAo6fv37+6pFx+YOGHn9EtK86/+6SM/u7FwVc6qrbOXb+w7N2Wmwbgg&#10;MMaKjlN1h442zflCYtIFgz7sAIBRlb4UfOeMS/dNvmD/pPNe+p+pz3z3O3c89Xze8o25q7bMW7Im&#10;41EMxh6BMQakvmvdNSeT21etTHxqQvOMzNEtADD6UpmR+rpn6sUHJ05IXHXZiutzf/yzx64vKusb&#10;aGy4dvHqjGcyGDMExhjQ9107kWy455vp9e6Z1rsBICzNMy7dN+n8lM1fmf70gju/8+cXZq/YlLty&#10;87wlMoMxSGCMBTXH3qpL7E585j8S06x3A0CI0gONGR/fM/Wig1dOaJr5/5beOOeHj/1qfklFTunW&#10;vGXrM57PIGoCYwzorulN7vjj75qv+D/pH5P84wwoABCemekNjf2Tzt87+YKNV3/6yYX3fOvZwtyV&#10;m2at3Jz/zoaGXXDiJjDi19Fb23KsKf9/miedn/kRBgAEKr0LvmfKRQcmTmj49H+WfH3+g7/6XSot&#10;rindOsdAg8gJjOjVnEzWV1UlJp7XPOOyjGksABC+XdMvOTDxvH1TLlyf89nHv/fArX9blLty86yV&#10;m/IXr56fflwz0CAyAiN6qcBovP/OxCc+OrBJBgDE56rL9ky58MCV59V/9orCW65/4DdPpAIjJz3Q&#10;WJfx9AaBExiRO/pW3e6Dic9dkZj6sYwfhwAAcek/PbVrWnqgsWfKRWtnfeHXP3jwG88vTg80VmxM&#10;9UbGYxyESWBErbu2N7njmT8lrvhIU/onHwDAGNE847J9Uy5MlUbd5z/x4m033fv7p+YuXZuzauvc&#10;peuuXVQ1v8S94IRLYMSsvae2rbvp+v9NTDyvqW9XDAAYU2Zevmvax1KZsXvaxyrzvvSLH/7oay8s&#10;T1/VZ6BBwARGzE4kt6/f2Dz5gubp1rsBYGxKZUbq684Zl+2bfEGqNGq/OPG5b9+y4Mln8patz1m1&#10;Ze7StRnPdpB1AiNmPcmGH9zTbL0bAMaw9BzjH7/fnR5oTNg5/dLS/K8++pNHbipY8e5Aw4kpQiEw&#10;otV1um7/64n/ntg89eIzf84BAIxt6ZnG9HcGGtu+NPmvd3zzrj/+NW/5hr6BRv9VfZBNAiNSfevd&#10;zz2b+MRHMj50AICxLT3TePfo1O5pFx+cOKF5xmUr51/zyE8fvaGwNGfVS3nLN15roEH2CIw4tZ+s&#10;7eptvHlO4soJ/xibAgDjT9NVlzdPv3TfpPP3Tzpv65enPb3gjjue/vvsFRtzV22et8RAgywQGDHq&#10;ru1Obt/yUmLKRQm3dwPA+HbmQGPP1IsOXjkh9fvlN8z+0c9/eV1xeU7plrxl69Nvth3yFAgjRGDE&#10;KH0+qvGRBxNXfCTjZxgAwLiTqouB3/T9fueMS/dPOn/f5As2f/WqJxcu+PYzBbNXbMpd2T/QcHSK&#10;EScwItR1uu6VQ01fndY85aIzf4ABANBvYKBx4MoJjZ/+j8U3zXvol7+dX1KRU7o1b9m6jMdBGF4C&#10;Iz41vckdhS82f+KjZ36OAAAMlSqNXdMvPTDpvH2TL9xw9czf37/wtr8Wz1q5KXflpnmLVzs3xUgQ&#10;GLFp66k9drrxm9clPvV/35mHAgC8r/6BxsTzdnzmv0puvvb7v/5D/uLVOau2zjHQYLgJjNh0J7dX&#10;1zVNvyQx/dKMH1EAALyHxFWX9w00Lkllxt4pF63N/fzj33vglucW567cPCt9Vd/qjMdEODsCIy7d&#10;Nb3Jhl/8JHHF/0nMTH9GAAB8aDNTvXHZ3ikXHpw4YfvnP1lw6433P/7k3CVrc1Ztnbt0nUVwzpHA&#10;iErnqdrX25qumZmYfGH/rBMA4Kw1X/XxXdM+dmDihN1TL67K++9f/eChr/99aSoz+gYaMoOzJDAi&#10;0l3bk6xfsrj5k//e/4kAAHCO+h8qds64bN/kCw5OnFD7hU89/62vL/z903OX9g801mY8O8L7Ehjx&#10;aDtZc+x04+03We8GAEZI30DjvF3TLqmY++XHfvTjm19YnrNqy+zlBhp8CAIjHsffrqtvSv+YYdol&#10;Z/7gAQBguPQdnbq8uW+gkSqNmi9O+uvtty148i9zlq1LlcbcJQYavD+BEY/eZMNvH2tOr3e/c24S&#10;AGBE7e4baOycfmlZ/tU/e+TRGwtWpTIjb/nGa9OvnDLT4J8TGJHoOFV3qLNp1ueaJ12Y8TcfAGBE&#10;pQcak87fP+n8l/5nyjPf/c6dTz2ft3xD7sot85asyXiyhJR3AmPT6211bakHWYERqp5k/apVzZ+a&#10;0Dwjc5QJADDS0pmRvqrv4oNXTkj9fsV1uT9+9BfXFZX1DTQ25KenGQYavOMfE4ztAiNYqW/NiWTj&#10;glsTn/z3M9ewAABG384Zl+6bdP6+yRds+cr0pxbc+Z0/vzBrxaa+gYar+kh7JzC2v/J6bXuPwAjU&#10;sbfqEnubP/OfzdM+dubPEgAAsqL/UvA9Uy86eOWEppmXL70h70eP/eq6koprVm3JW7Y+43GT8ead&#10;wKh/uT8whjzaEoD07d1PPp6+vfuM05AAACHYOf3S/X0DjY1Xf/rJe+/+1l8KclduTpm3ZM38RVUp&#10;GU+fjHkCI3gdp2pbjzfl/0/zpPPTc8khf6sBALKtb6Ax5aIDV05o+Mx/Lrr52gd/9fi1i6pyVm2d&#10;Y6Ax/giMwHXXnExur6xKTDyvecZlGdNJAIBwpBoj9XXX9EsPTDxv75QL11/z2ccfeOC2v5Xkrtw8&#10;a+Wmeek326aePg00xj6BEbh0YDQ+cEfzJz6a/vHA4BUrAIAwNV912d4pFx2YOGHHZ68ovOX6B377&#10;xLWLV6cHGkvXaYwxT2CE7ehbdbsPJr7wyeap1rsBgJj0H53aNe2SAxPP2zP1orWzPv+bBx/8xvNL&#10;clZunrViY/47Aw3GIIERtJpTyR1//mP69u53x44AAFHof3R59xnmsr1TLjwwccL2z33yhdu+du/v&#10;npq7ZG3Oqi1z3xlo9Mt8TiVSAiNgqe9I+4nGG65JTDwvY+wIABCZvtLoH2jsnvqxyrwv/fKHP/za&#10;C8tTmdE30BAYY4fACNiJ5PZ16xKTLrDeDQCMAf0vm0r9ZueMy/ZNviBVGrVfvPK5b39jwRPP5C1b&#10;1zfQWJvxqEqMBEbAepINP7y3+YqPDkQ/AMAY0fd4s3vaxw5MnLBz+iXl87768x//5KaClTmrts5e&#10;sfFaGxoxExihOvpW3b7XEv99ZWLqxWemPwDAmNEfG80zLts36YL9k87b9qXJz97xrbv++Ne85Rty&#10;Vm2eu2RNxpMrURAYYequ6U3WP/9s8xUfSf+tAwAY0/ofePZMvfjglRNSvbFy/jU/feTRGwpWpQca&#10;yzdem74RPPXkahc8DgIjSKnvRefJxptnJ66ckC77ge0oAIAxrWnmPwYaW7887em77rjj6ednr9iY&#10;u2rLvCU2NOIgMIJ0Irl980uJKRclZlx6ZtwDAIx575yb6h9oTPy/qd8svyHv4Ud/dX1xeU7p1rzl&#10;680xAicwQlTTk2z4yfcTV3wknfLv/jUDABh3Zn5854xL9086f9/k8zd9dcYfFy749jMFs1dszl25&#10;OT+9oaE0QiQwwtN1uu6Vw4mvTE1PMDL+jgEAjFd7pl584MoJTTP/Y8lN837wy8fnl1Res2pr3rJ1&#10;GU+3ZJ3ACEp3bevx2t5kfVFB0yc+mvqLNDArBAAY5/ozY9f0Sw9MOm/vlAs3XP3p39+38JvPFs1a&#10;2TfQWOyVU6EQGEHprm07WXv0dONt1yY+Zb0bAOCfa77qsj1TLjowcULDZ/6z5OZrv//rP1y7ePU1&#10;pVvmGGgEQGAEpbv2+Nt1tfWJ6ZemZFQ7AAD9+qYZlzdfdXl6oDHxvFRsrMv53OPff+CW5xblrtw8&#10;a+WmfFf1ZY/ACExPcsdjD/dffwEAwAfRfNVle6dceGDihPrPf6Lw1hvv/+2T85aszVm1JX/xmvkW&#10;wUedwAhJ56m6lw81XT0jMeXCjL82AAC8r13TLukbaFy44eqZf7hv4ddeXDHPy6ZGXTownnv+/wev&#10;dKOxMtP/CgAAAABJRU5ErkJgglBLAwQUAAYACAAAACEAdHmIouEAAAAJAQAADwAAAGRycy9kb3du&#10;cmV2LnhtbEyPQUvDQBCF74L/YRnBi7Qb06aVmEkRQTx4KFahHrfZaRKanQ27mzT+e7cne3vDG977&#10;XrGZTCdGcr61jPA4T0AQV1a3XCN8f73NnkD4oFirzjIh/JKHTXl7U6hc2zN/0rgLtYgh7HOF0ITQ&#10;51L6qiGj/Nz2xNE7WmdUiKerpXbqHMNNJ9MkWUmjWo4NjerptaHqtBsMArl0u39f/XykstqPx+XD&#10;mA2nLeL93fTyDCLQFP6f4YIf0aGMTAc7sPaiQ4hDAsJsnUZxsRfpOgNxQFgukgxkWcjrBe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/4qXCAgAA/wUAAA4A&#10;AAAAAAAAAAAAAAAAOgIAAGRycy9lMm9Eb2MueG1sUEsBAi0ACgAAAAAAAAAhAHc6oM8yQgAAMkIA&#10;ABQAAAAAAAAAAAAAAAAAKAUAAGRycy9tZWRpYS9pbWFnZTEucG5nUEsBAi0AFAAGAAgAAAAhAHR5&#10;iKLhAAAACQEAAA8AAAAAAAAAAAAAAAAAjEcAAGRycy9kb3ducmV2LnhtbFBLAQItABQABgAIAAAA&#10;IQCqJg6+vAAAACEBAAAZAAAAAAAAAAAAAAAAAJpIAABkcnMvX3JlbHMvZTJvRG9jLnhtbC5yZWxz&#10;UEsFBgAAAAAGAAYAfAEAAI1JAAAAAA==&#10;" stroked="f" strokeweight="1pt">
                <v:fill r:id="rId7" o:title="" recolor="t" rotate="t" type="frame"/>
                <v:textbox>
                  <w:txbxContent>
                    <w:p w:rsidR="00703618" w:rsidRDefault="00703618" w:rsidP="00703618"/>
                  </w:txbxContent>
                </v:textbox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95B2D" w:rsidTr="00235092">
        <w:trPr>
          <w:trHeight w:val="2510"/>
        </w:trPr>
        <w:tc>
          <w:tcPr>
            <w:tcW w:w="13680" w:type="dxa"/>
            <w:gridSpan w:val="5"/>
            <w:vAlign w:val="bottom"/>
          </w:tcPr>
          <w:p w:rsidR="003D0B8F" w:rsidRPr="00895B2D" w:rsidRDefault="00000000" w:rsidP="00235092">
            <w:pPr>
              <w:pStyle w:val="Title"/>
            </w:pPr>
            <w:sdt>
              <w:sdtPr>
                <w:id w:val="1035700363"/>
                <w:placeholder>
                  <w:docPart w:val="330DCDDFC027423CA14E5562A958EB54"/>
                </w:placeholder>
                <w:temporary/>
                <w:showingPlcHdr/>
                <w15:appearance w15:val="hidden"/>
              </w:sdtPr>
              <w:sdtContent>
                <w:r w:rsidR="00364453" w:rsidRPr="00364453">
                  <w:t>EMPLOYEE OF THE MONTH</w:t>
                </w:r>
              </w:sdtContent>
            </w:sdt>
          </w:p>
        </w:tc>
      </w:tr>
      <w:tr w:rsidR="003D0B8F" w:rsidRPr="00895B2D" w:rsidTr="00235092">
        <w:trPr>
          <w:trHeight w:val="1440"/>
        </w:trPr>
        <w:tc>
          <w:tcPr>
            <w:tcW w:w="13680" w:type="dxa"/>
            <w:gridSpan w:val="5"/>
            <w:vAlign w:val="bottom"/>
          </w:tcPr>
          <w:p w:rsidR="003D0B8F" w:rsidRPr="00895B2D" w:rsidRDefault="00000000" w:rsidP="00235092">
            <w:pPr>
              <w:pStyle w:val="Subtitle"/>
            </w:pPr>
            <w:sdt>
              <w:sdtPr>
                <w:id w:val="-1187287680"/>
                <w:placeholder>
                  <w:docPart w:val="ED2024BB28D94F1A842C743B42ACE9EA"/>
                </w:placeholder>
                <w:temporary/>
                <w:showingPlcHdr/>
                <w15:appearance w15:val="hidden"/>
              </w:sdtPr>
              <w:sdtContent>
                <w:r w:rsidR="00364453" w:rsidRPr="00895B2D">
                  <w:t>This certificate is awarded to</w:t>
                </w:r>
              </w:sdtContent>
            </w:sdt>
          </w:p>
        </w:tc>
      </w:tr>
      <w:tr w:rsidR="003D0B8F" w:rsidRPr="00895B2D" w:rsidTr="00703618">
        <w:trPr>
          <w:trHeight w:val="1710"/>
        </w:trPr>
        <w:tc>
          <w:tcPr>
            <w:tcW w:w="13680" w:type="dxa"/>
            <w:gridSpan w:val="5"/>
            <w:vAlign w:val="center"/>
          </w:tcPr>
          <w:p w:rsidR="003D0B8F" w:rsidRPr="00895B2D" w:rsidRDefault="003349D5" w:rsidP="00235092">
            <w:pPr>
              <w:pStyle w:val="Heading1"/>
            </w:pPr>
            <w:proofErr w:type="spellStart"/>
            <w:r>
              <w:t>EmployeeName</w:t>
            </w:r>
            <w:proofErr w:type="spellEnd"/>
          </w:p>
        </w:tc>
      </w:tr>
      <w:tr w:rsidR="003D0B8F" w:rsidRPr="00895B2D" w:rsidTr="00685F88">
        <w:trPr>
          <w:trHeight w:val="198"/>
        </w:trPr>
        <w:tc>
          <w:tcPr>
            <w:tcW w:w="13680" w:type="dxa"/>
            <w:gridSpan w:val="5"/>
          </w:tcPr>
          <w:p w:rsidR="00283F5C" w:rsidRPr="00895B2D" w:rsidRDefault="00000000" w:rsidP="00895B2D">
            <w:pPr>
              <w:pStyle w:val="Subtitle"/>
            </w:pPr>
            <w:sdt>
              <w:sdtPr>
                <w:id w:val="354314269"/>
                <w:placeholder>
                  <w:docPart w:val="A4B1B66CE30946E2B060A6DC1DE9E530"/>
                </w:placeholder>
                <w:temporary/>
                <w:showingPlcHdr/>
                <w15:appearance w15:val="hidden"/>
              </w:sdtPr>
              <w:sdtContent>
                <w:r w:rsidR="000319B8">
                  <w:t>f</w:t>
                </w:r>
                <w:r w:rsidR="00364453" w:rsidRPr="00895B2D">
                  <w:t>or your stellar performance for the month of December</w:t>
                </w:r>
              </w:sdtContent>
            </w:sdt>
          </w:p>
        </w:tc>
      </w:tr>
      <w:tr w:rsidR="008B138A" w:rsidTr="00235092">
        <w:trPr>
          <w:trHeight w:val="1652"/>
        </w:trPr>
        <w:tc>
          <w:tcPr>
            <w:tcW w:w="990" w:type="dxa"/>
          </w:tcPr>
          <w:p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:rsidTr="00471D8F">
        <w:trPr>
          <w:trHeight w:val="1055"/>
        </w:trPr>
        <w:tc>
          <w:tcPr>
            <w:tcW w:w="990" w:type="dxa"/>
            <w:tcMar>
              <w:left w:w="0" w:type="dxa"/>
              <w:right w:w="0" w:type="dxa"/>
            </w:tcMar>
          </w:tcPr>
          <w:p w:rsidR="00156BE4" w:rsidRPr="00895B2D" w:rsidRDefault="00156BE4" w:rsidP="00156BE4"/>
        </w:tc>
        <w:tc>
          <w:tcPr>
            <w:tcW w:w="54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156BE4" w:rsidRPr="00895B2D" w:rsidRDefault="003349D5" w:rsidP="00895B2D">
            <w:pPr>
              <w:pStyle w:val="Presentername"/>
            </w:pPr>
            <w:proofErr w:type="spellStart"/>
            <w:proofErr w:type="gramStart"/>
            <w:r>
              <w:t>EmployeeID</w:t>
            </w:r>
            <w:proofErr w:type="spellEnd"/>
            <w:r w:rsidR="00703618">
              <w:t xml:space="preserve">  </w:t>
            </w:r>
            <w:proofErr w:type="spellStart"/>
            <w:r w:rsidR="00703618">
              <w:t>Idd</w:t>
            </w:r>
            <w:proofErr w:type="spellEnd"/>
            <w:proofErr w:type="gramEnd"/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156BE4" w:rsidRPr="00895B2D" w:rsidRDefault="003349D5" w:rsidP="00895B2D">
            <w:pPr>
              <w:pStyle w:val="Dateleft"/>
              <w:framePr w:wrap="around"/>
            </w:pPr>
            <w:r>
              <w:t>ISSUE dATE</w:t>
            </w:r>
            <w:r w:rsidR="00703618">
              <w:t xml:space="preserve"> datess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:rsidR="003D0B8F" w:rsidRPr="00404D14" w:rsidRDefault="003D0B8F" w:rsidP="00471D8F">
      <w:pPr>
        <w:jc w:val="both"/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29F6" w:rsidRDefault="009B29F6" w:rsidP="0010090C">
      <w:r>
        <w:separator/>
      </w:r>
    </w:p>
  </w:endnote>
  <w:endnote w:type="continuationSeparator" w:id="0">
    <w:p w:rsidR="009B29F6" w:rsidRDefault="009B29F6" w:rsidP="0010090C">
      <w:r>
        <w:continuationSeparator/>
      </w:r>
    </w:p>
  </w:endnote>
  <w:endnote w:type="continuationNotice" w:id="1">
    <w:p w:rsidR="009B29F6" w:rsidRDefault="009B29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29F6" w:rsidRDefault="009B29F6" w:rsidP="0010090C">
      <w:r>
        <w:separator/>
      </w:r>
    </w:p>
  </w:footnote>
  <w:footnote w:type="continuationSeparator" w:id="0">
    <w:p w:rsidR="009B29F6" w:rsidRDefault="009B29F6" w:rsidP="0010090C">
      <w:r>
        <w:continuationSeparator/>
      </w:r>
    </w:p>
  </w:footnote>
  <w:footnote w:type="continuationNotice" w:id="1">
    <w:p w:rsidR="009B29F6" w:rsidRDefault="009B29F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CD"/>
    <w:rsid w:val="000319B8"/>
    <w:rsid w:val="000E1561"/>
    <w:rsid w:val="0010090C"/>
    <w:rsid w:val="00156BE4"/>
    <w:rsid w:val="001C0CA7"/>
    <w:rsid w:val="001E3AAD"/>
    <w:rsid w:val="001E755D"/>
    <w:rsid w:val="00235092"/>
    <w:rsid w:val="00283F5C"/>
    <w:rsid w:val="00286146"/>
    <w:rsid w:val="00320A2E"/>
    <w:rsid w:val="003349D5"/>
    <w:rsid w:val="00364453"/>
    <w:rsid w:val="003C0805"/>
    <w:rsid w:val="003D0B8F"/>
    <w:rsid w:val="00404D14"/>
    <w:rsid w:val="00471D8F"/>
    <w:rsid w:val="004D47F4"/>
    <w:rsid w:val="0051462D"/>
    <w:rsid w:val="00557217"/>
    <w:rsid w:val="005616FB"/>
    <w:rsid w:val="00571585"/>
    <w:rsid w:val="005733A4"/>
    <w:rsid w:val="005B1C7C"/>
    <w:rsid w:val="005D4B21"/>
    <w:rsid w:val="00685F88"/>
    <w:rsid w:val="006C6D4A"/>
    <w:rsid w:val="006F4A87"/>
    <w:rsid w:val="00703618"/>
    <w:rsid w:val="00754A95"/>
    <w:rsid w:val="00815071"/>
    <w:rsid w:val="00862549"/>
    <w:rsid w:val="00895B2D"/>
    <w:rsid w:val="00897C2E"/>
    <w:rsid w:val="008A3A0F"/>
    <w:rsid w:val="008B138A"/>
    <w:rsid w:val="008B3920"/>
    <w:rsid w:val="008D3301"/>
    <w:rsid w:val="00942404"/>
    <w:rsid w:val="00967BFA"/>
    <w:rsid w:val="009A58E2"/>
    <w:rsid w:val="009B29F6"/>
    <w:rsid w:val="009C54D5"/>
    <w:rsid w:val="00A22D03"/>
    <w:rsid w:val="00A36AE8"/>
    <w:rsid w:val="00A4188E"/>
    <w:rsid w:val="00A4581B"/>
    <w:rsid w:val="00A71B25"/>
    <w:rsid w:val="00A72576"/>
    <w:rsid w:val="00A95464"/>
    <w:rsid w:val="00AF6532"/>
    <w:rsid w:val="00B13B86"/>
    <w:rsid w:val="00B30004"/>
    <w:rsid w:val="00B754C7"/>
    <w:rsid w:val="00B94BC9"/>
    <w:rsid w:val="00BE77CD"/>
    <w:rsid w:val="00BF5FEF"/>
    <w:rsid w:val="00CA25FE"/>
    <w:rsid w:val="00CA4DEF"/>
    <w:rsid w:val="00CB6244"/>
    <w:rsid w:val="00CC41DB"/>
    <w:rsid w:val="00CE1C46"/>
    <w:rsid w:val="00D16F32"/>
    <w:rsid w:val="00E405EE"/>
    <w:rsid w:val="00E72BC2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739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09E0314D-46FF-416F-9BEB-6F7AD53CF670%7d\%7bB816F288-0300-4FB1-BFE9-D4EF69739472%7dtf7850073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0DCDDFC027423CA14E5562A958E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E2907-FD39-4706-AA3C-4E9EE9AB78C0}"/>
      </w:docPartPr>
      <w:docPartBody>
        <w:p w:rsidR="00302149" w:rsidRDefault="00000000">
          <w:pPr>
            <w:pStyle w:val="330DCDDFC027423CA14E5562A958EB54"/>
          </w:pPr>
          <w:r w:rsidRPr="00364453">
            <w:t>EMPLOYEE OF THE MONTH</w:t>
          </w:r>
        </w:p>
      </w:docPartBody>
    </w:docPart>
    <w:docPart>
      <w:docPartPr>
        <w:name w:val="ED2024BB28D94F1A842C743B42ACE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1175F-EC24-4989-ABB0-5E6F57402550}"/>
      </w:docPartPr>
      <w:docPartBody>
        <w:p w:rsidR="00302149" w:rsidRDefault="00000000">
          <w:pPr>
            <w:pStyle w:val="ED2024BB28D94F1A842C743B42ACE9EA"/>
          </w:pPr>
          <w:r w:rsidRPr="00895B2D">
            <w:t>This certificate is awarded to</w:t>
          </w:r>
        </w:p>
      </w:docPartBody>
    </w:docPart>
    <w:docPart>
      <w:docPartPr>
        <w:name w:val="A4B1B66CE30946E2B060A6DC1DE9E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2C127-92FD-461E-A2E2-AC53F77D1510}"/>
      </w:docPartPr>
      <w:docPartBody>
        <w:p w:rsidR="00302149" w:rsidRDefault="00000000">
          <w:pPr>
            <w:pStyle w:val="A4B1B66CE30946E2B060A6DC1DE9E530"/>
          </w:pPr>
          <w:r>
            <w:t>f</w:t>
          </w:r>
          <w:r w:rsidRPr="00895B2D">
            <w:t>or your stellar performance for the month of December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35"/>
    <w:rsid w:val="000C0063"/>
    <w:rsid w:val="00302149"/>
    <w:rsid w:val="005258CD"/>
    <w:rsid w:val="0077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0DCDDFC027423CA14E5562A958EB54">
    <w:name w:val="330DCDDFC027423CA14E5562A958EB54"/>
  </w:style>
  <w:style w:type="paragraph" w:customStyle="1" w:styleId="ED2024BB28D94F1A842C743B42ACE9EA">
    <w:name w:val="ED2024BB28D94F1A842C743B42ACE9EA"/>
  </w:style>
  <w:style w:type="paragraph" w:customStyle="1" w:styleId="A4B1B66CE30946E2B060A6DC1DE9E530">
    <w:name w:val="A4B1B66CE30946E2B060A6DC1DE9E5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{B816F288-0300-4FB1-BFE9-D4EF69739472}tf78500733_win32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2023-06-19T11:28:00Z</dcterms:created>
  <dcterms:modified xsi:type="dcterms:W3CDTF">2023-06-19T13:35:00Z</dcterms:modified>
</cp:coreProperties>
</file>